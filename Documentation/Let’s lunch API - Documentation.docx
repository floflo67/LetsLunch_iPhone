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3ECE2" w14:textId="77777777" w:rsidR="00F562DA" w:rsidRPr="007A1A7A" w:rsidRDefault="00B86901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Pr="007A1A7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E7348A7" wp14:editId="17B703C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93,10698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">
                    <v:group id="Group 77" o:spid="_x0000_s1027" style="position:absolute;left:308919;width:1465374;height:10698480" coordorigin="6022,8835" coordsize="2310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<v:rect id="Rectangle 78" o:spid="_x0000_s1028" style="position:absolute;left:6676;top:883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mArxAAA&#10;ANsAAAAPAAAAZHJzL2Rvd25yZXYueG1sRI9Ba8JAFITvBf/D8oTe6saUBomuoqEpvfRQFbw+ss8k&#10;mn0bdrdJ+u+7hUKPw8x8w2x2k+nEQM63lhUsFwkI4srqlmsF51P5tALhA7LGzjIp+CYPu+3sYYO5&#10;tiN/0nAMtYgQ9jkqaELocyl91ZBBv7A9cfSu1hkMUbpaaodjhJtOpkmSSYMtx4UGeyoaqu7HL6Pg&#10;Uj6nt5eifHPXi+sPbX2nD3xV6nE+7dcgAk3hP/zXftcKsgx+v8Qf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f5gK8QAAADbAAAADwAAAAAAAAAAAAAAAACXAgAAZHJzL2Rv&#10;d25yZXYueG1sUEsFBgAAAAAEAAQA9QAAAIgDAAAAAA==&#10;" fillcolor="#feb686" stroked="f" strokecolor="#bfb675">
                        <v:fill color2="#fe8637 [3204]" rotate="t" angle="-90" focus="100%" type="gradient"/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94;width:1101885;height:107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F0zGxQAA&#10;ANsAAAAPAAAAZHJzL2Rvd25yZXYueG1sRI9Pa8JAFMTvgt9heUJvurGlto2uUqT+u9W0qMdH9plE&#10;s29DdtX47V1B8DjMzG+Y0aQxpThT7QrLCvq9CARxanXBmYL/v1n3E4TzyBpLy6TgSg4m43ZrhLG2&#10;F17TOfGZCBB2MSrIva9iKV2ak0HXsxVx8Pa2NuiDrDOpa7wEuCnlaxQNpMGCw0KOFU1zSo/JySjY&#10;vq14Ot/Omq/fxebwMz+9l7tspdRLp/kegvDU+Gf40V5qBR99uH8JP0C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XTMbFAAAA2wAAAA8AAAAAAAAAAAAAAAAAlwIAAGRycy9k&#10;b3ducmV2LnhtbFBLBQYAAAAABAAEAPUAAACJAwAAAAA=&#10;" fillcolor="#fe8637 [3204]" strokecolor="#fe8637 [3204]" strokeweight="3pt">
                      <v:stroke linestyle="thinThin"/>
                    </v:oval>
                    <v:oval id="Oval 85" o:spid="_x0000_s1034" style="position:absolute;left:259492;top:9378778;width:188405;height:19240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g8VwgAA&#10;ANsAAAAPAAAAZHJzL2Rvd25yZXYueG1sRI9Ba8JAFITvBf/D8oTe6iYeokQ3IkLAg9Calp4f2Zds&#10;MPs2ZNeY/vtuQehxmJlvmP1htr2YaPSdYwXpKgFBXDvdcavg67N824LwAVlj75gU/JCHQ7F42WOu&#10;3YOvNFWhFRHCPkcFJoQhl9LXhiz6lRuIo9e40WKIcmylHvER4baX6yTJpMWO44LBgU6G6lt1twqG&#10;qTEf71367UumUF6m9JLNvVKvy/m4AxFoDv/hZ/usFWzW8Pcl/gBZ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GDxXCAAAA2wAAAA8AAAAAAAAAAAAAAAAAlwIAAGRycy9kb3du&#10;cmV2LnhtbFBLBQYAAAAABAAEAPUAAACGAwAAAAA=&#10;" fillcolor="#fe8637 [3204]" strokecolor="#fe8637 [3204]" strokeweight="3pt">
                      <v:stroke linestyle="thinThin"/>
                      <v:shadow color="#1f2f3f" opacity=".5" mv:blur="0" offset="2pt,3pt"/>
                    </v:oval>
                    <w10:wrap anchorx="page" anchory="page"/>
                  </v:group>
                </w:pict>
              </mc:Fallback>
            </mc:AlternateContent>
          </w:r>
          <w:r w:rsidRPr="007A1A7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63191D0B" wp14:editId="557C25D5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40318" w14:textId="77777777" w:rsidR="00EA50F9" w:rsidRDefault="00EA50F9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-778868251"/>
                                    <w:placeholder>
                                      <w:docPart w:val="4D36055F08BA58438251A16D26B7D2B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Let’s lunch API</w:t>
                                    </w:r>
                                  </w:sdtContent>
                                </w:sdt>
                              </w:p>
                              <w:p w14:paraId="32E77B9F" w14:textId="77777777" w:rsidR="00EA50F9" w:rsidRDefault="00EA50F9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-506056806"/>
                                    <w:placeholder>
                                      <w:docPart w:val="F41C9B12B3063344A117B12F76226A3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Documentation for the API of let’s lunch</w:t>
                                    </w:r>
                                  </w:sdtContent>
                                </w:sdt>
                              </w:p>
                              <w:p w14:paraId="757E5CAC" w14:textId="77777777" w:rsidR="00EA50F9" w:rsidRDefault="00EA50F9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BB6317E" w14:textId="77777777" w:rsidR="00EA50F9" w:rsidRDefault="00EA50F9">
                                <w:sdt>
                                  <w:sdtPr>
                                    <w:alias w:val="Résumé"/>
                                    <w:id w:val="-2036184068"/>
                                    <w:placeholder>
                                      <w:docPart w:val="2B48E59FBBED83488566FADB18901801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This document is here to provide a documentation concerning the API of let’s lunch and the type of information that are needed or provided.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" o:allowincell="f" filled="f" stroked="f">
                    <v:textbox>
                      <w:txbxContent>
                        <w:p w14:paraId="36B40318" w14:textId="77777777" w:rsidR="00EA50F9" w:rsidRDefault="00EA50F9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-778868251"/>
                              <w:placeholder>
                                <w:docPart w:val="4D36055F08BA58438251A16D26B7D2B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Let’s lunch API</w:t>
                              </w:r>
                            </w:sdtContent>
                          </w:sdt>
                        </w:p>
                        <w:p w14:paraId="32E77B9F" w14:textId="77777777" w:rsidR="00EA50F9" w:rsidRDefault="00EA50F9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-506056806"/>
                              <w:placeholder>
                                <w:docPart w:val="F41C9B12B3063344A117B12F76226A3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Documentation for the API of let’s lunch</w:t>
                              </w:r>
                            </w:sdtContent>
                          </w:sdt>
                        </w:p>
                        <w:p w14:paraId="757E5CAC" w14:textId="77777777" w:rsidR="00EA50F9" w:rsidRDefault="00EA50F9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0BB6317E" w14:textId="77777777" w:rsidR="00EA50F9" w:rsidRDefault="00EA50F9">
                          <w:sdt>
                            <w:sdtPr>
                              <w:alias w:val="Résumé"/>
                              <w:id w:val="-2036184068"/>
                              <w:placeholder>
                                <w:docPart w:val="2B48E59FBBED83488566FADB18901801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>This document is here to provide a documentation concerning the API of let’s lunch and the type of information that are needed or provided.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A1A7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6C4395E" wp14:editId="00D98E9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3A8AAE" w14:textId="77777777" w:rsidR="00EA50F9" w:rsidRDefault="00EA50F9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1513913475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Florian Reiss</w:t>
                                    </w:r>
                                  </w:sdtContent>
                                </w:sdt>
                              </w:p>
                              <w:p w14:paraId="28E71FB0" w14:textId="77777777" w:rsidR="00EA50F9" w:rsidRDefault="00EA50F9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11694040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12-07T00:00:00Z">
                                      <w:dateFormat w:val="dd/MM/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07/12/13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" o:allowincell="f" stroked="f">
                    <v:textbox>
                      <w:txbxContent>
                        <w:p w14:paraId="683A8AAE" w14:textId="77777777" w:rsidR="00EA50F9" w:rsidRDefault="00EA50F9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1513913475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Florian Reiss</w:t>
                              </w:r>
                            </w:sdtContent>
                          </w:sdt>
                        </w:p>
                        <w:p w14:paraId="28E71FB0" w14:textId="77777777" w:rsidR="00EA50F9" w:rsidRDefault="00EA50F9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11694040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12-07T00:00:00Z">
                                <w:dateFormat w:val="dd/MM/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07/12/13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7A1A7A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47535A51" w14:textId="77777777" w:rsidR="00F562DA" w:rsidRPr="007A1A7A" w:rsidRDefault="00B86901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23CB2841D4B52943A25ACF79A488A03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A28D5" w:rsidRPr="007A1A7A">
            <w:rPr>
              <w:rFonts w:asciiTheme="minorHAnsi" w:eastAsiaTheme="minorEastAsia" w:hAnsiTheme="minorHAnsi"/>
              <w:smallCaps w:val="0"/>
              <w:spacing w:val="0"/>
            </w:rPr>
            <w:t>Let’s lunch API</w:t>
          </w:r>
        </w:sdtContent>
      </w:sdt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53FD640" wp14:editId="6D0B333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L/j4HHgQAACsLAAAOAAAAAAAAAAAAAAAAACw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UE5wgAA&#10;ANsAAAAPAAAAZHJzL2Rvd25yZXYueG1sRI/RagIxFETfC/5DuELfaqLColujSKFQKLR09QMum9vN&#10;4uZmTVKNf28KhT4OM3OG2eyyG8SFQuw9a5jPFAji1pueOw3Hw+vTCkRMyAYHz6ThRhF228nDBmvj&#10;r/xFlyZ1okA41qjBpjTWUsbWksM48yNx8b59cJiKDJ00Aa8F7ga5UKqSDnsuCxZHerHUnpofp2Gv&#10;mvXH6qzeMSyP64Wt8iedstaP07x/BpEop//wX/vNaKiW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RQTn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B87B6A" wp14:editId="7D637D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BT7hfsdBAAAKwsAAA4AAAAAAAAAAAAAAAAALAIAAGRycy9lMm9Eb2MueG1sUEsBAi0AFAAG&#10;AAgAAAAhAJD8SdLcAAAACQEAAA8AAAAAAAAAAAAAAAAAdQYAAGRycy9kb3ducmV2LnhtbFBLBQYA&#10;AAAABAAEAPMAAAB+BwAAAAA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99OvwAA&#10;ANsAAAAPAAAAZHJzL2Rvd25yZXYueG1sRE/NagIxEL4XfIcwgreaaGHRrVGkUBAKLV19gGEz3Sxu&#10;JmsSNb59cyj0+PH9b3bZDeJGIfaeNSzmCgRx603PnYbT8f15BSImZIODZ9LwoAi77eRpg7Xxd/6m&#10;W5M6UUI41qjBpjTWUsbWksM49yNx4X58cJgKDJ00Ae8l3A1yqVQlHfZcGiyO9GapPTdXp2GvmvXn&#10;6qI+MLyc1ktb5S86Z61n07x/BZEop3/xn/tgNFRlfflSfoDc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D306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CC62839" wp14:editId="0901FCB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o2HwwAA&#10;ANsAAAAPAAAAZHJzL2Rvd25yZXYueG1sRI/RagIxFETfC/2HcAt9q0ktWt0aRQqFgqB06wdcNreb&#10;xc3NNkk1/XsjCD4OM3OGWayy68WRQuw8a3geKRDEjTcdtxr23x9PMxAxIRvsPZOGf4qwWt7fLbAy&#10;/sRfdKxTKwqEY4UabEpDJWVsLDmMIz8QF+/HB4epyNBKE/BU4K6XY6Wm0mHHZcHiQO+WmkP95zSs&#10;VT3fzn7VBsPLfj6207yjQ9b68SGv30AkyukWvrY/jYbJK1y+lB8gl2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xo2H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C496CAC" wp14:editId="17DADB0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BPwwwAA&#10;ANsAAAAPAAAAZHJzL2Rvd25yZXYueG1sRI/RagIxFETfC/2HcIW+1URtRbdGkYJQKLR06wdcNreb&#10;xc3NNkk1/r0pCD4OM3OGWW2y68WRQuw8a5iMFQjixpuOWw37793jAkRMyAZ7z6ThTBE26/u7FVbG&#10;n/iLjnVqRYFwrFCDTWmopIyNJYdx7Afi4v344DAVGVppAp4K3PVyqtRcOuy4LFgc6NVSc6j/nIat&#10;qpcfi1/1jmG2X07tPH/SIWv9MMrbFxCJcrqFr+03o+H5Cf6/lB8g1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FBPw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2125006" wp14:editId="5394C8E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7BowgAA&#10;ANsAAAAPAAAAZHJzL2Rvd25yZXYueG1sRI/RagIxFETfBf8hXKFvmmip6GoUKRQKhRa3fsBlc7tZ&#10;3NysSarp3zeFgo/DzJxhtvvsenGlEDvPGuYzBYK48abjVsPp82W6AhETssHeM2n4oQj73Xi0xcr4&#10;Gx/pWqdWFAjHCjXYlIZKythYchhnfiAu3pcPDlORoZUm4K3AXS8XSi2lw47LgsWBni015/rbaTio&#10;ev2+uqg3DI+n9cIu8weds9YPk3zYgEiU0z383341Gp7m8Pel/AC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jsGj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DEC0DC7" wp14:editId="33D9463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I8ovwAA&#10;ANsAAAAPAAAAZHJzL2Rvd25yZXYueG1sRE/NagIxEL4X+g5hCr3VRCuiq1GkUCgUFFcfYNiMm8XN&#10;ZJukmr59cxA8fnz/q012vbhSiJ1nDeORAkHceNNxq+F0/Hybg4gJ2WDvmTT8UYTN+vlphZXxNz7Q&#10;tU6tKCEcK9RgUxoqKWNjyWEc+YG4cGcfHKYCQytNwFsJd72cKDWTDjsuDRYH+rDUXOpfp2Gr6sVu&#10;/qO+MbyfFhM7y3u6ZK1fX/J2CSJRTg/x3f1lNEzL2PKl/AC5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Ajyi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1667070" wp14:editId="41F43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Gp3YkEdBAAAKwsAAA4AAAAAAAAAAAAAAAAALAIAAGRycy9lMm9Eb2MueG1sUEsBAi0AFAAG&#10;AAgAAAAhAJD8SdLcAAAACQEAAA8AAAAAAAAAAAAAAAAAdQYAAGRycy9kb3ducmV2LnhtbFBLBQYA&#10;AAAABAAEAPMAAAB+BwAAAAA=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SC2wwAA&#10;ANsAAAAPAAAAZHJzL2Rvd25yZXYueG1sRI/RagIxFETfC/2HcIW+1URtRbdGkYJQKLR06wdcNreb&#10;xc3NNkk1/r0pCD4OM3OGWW2y68WRQuw8a5iMFQjixpuOWw37793jAkRMyAZ7z6ThTBE26/u7FVbG&#10;n/iLjnVqRYFwrFCDTWmopIyNJYdx7Afi4v344DAVGVppAp4K3PVyqtRcOuy4LFgc6NVSc6j/nIat&#10;qpcfi1/1jmG2X07tPH/SIWv9MMrbFxCJcrqFr+03o+HpGf6/lB8g1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gSC2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1576185" wp14:editId="20451A1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LjCwwAA&#10;ANsAAAAPAAAAZHJzL2Rvd25yZXYueG1sRI/RagIxFETfC/5DuELfauK2iK5GkUKhUGjp6gdcNtfN&#10;4uZmTVJN/74pFPo4zMwZZrPLbhBXCrH3rGE+UyCIW2967jQcDy8PSxAxIRscPJOGb4qw207uNlgb&#10;f+NPujapEwXCsUYNNqWxljK2lhzGmR+Ji3fywWEqMnTSBLwVuBtkpdRCOuy5LFgc6dlSe26+nIa9&#10;albvy4t6w/B4XFV2kT/onLW+n+b9GkSinP7Df+1Xo+Gp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aLjC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059D20" wp14:editId="706988C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ALQtwnHgQAACsLAAAOAAAAAAAAAAAAAAAAACwCAABkcnMvZTJvRG9jLnhtbFBLAQItABQA&#10;BgAIAAAAIQCQ/EnS3AAAAAkBAAAPAAAAAAAAAAAAAAAAAHYGAABkcnMvZG93bnJldi54bWxQSwUG&#10;AAAAAAQABADzAAAAfwcAAAAA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ylnOwgAA&#10;ANsAAAAPAAAAZHJzL2Rvd25yZXYueG1sRI/RagIxFETfC/2HcIW+1UQFcVejSKFQKLR09QMum+tm&#10;cXOzTVKNf28KhT4OM3OG2eyyG8SFQuw9a5hNFQji1pueOw3Hw+vzCkRMyAYHz6ThRhF228eHDdbG&#10;X/mLLk3qRIFwrFGDTWmspYytJYdx6kfi4p18cJiKDJ00Aa8F7gY5V2opHfZcFiyO9GKpPTc/TsNe&#10;NdXH6lu9Y1gcq7ld5k86Z62fJnm/BpEop//wX/vNaFhU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KWc7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B0FDF5" wp14:editId="700B546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Vc28wgAA&#10;ANsAAAAPAAAAZHJzL2Rvd25yZXYueG1sRI/RagIxFETfC/5DuELfaqLColujSKFQKLR09QMum9vN&#10;4uZmTVKNf28KhT4OM3OG2eyyG8SFQuw9a5jPFAji1pueOw3Hw+vTCkRMyAYHz6ThRhF228nDBmvj&#10;r/xFlyZ1okA41qjBpjTWUsbWksM48yNx8b59cJiKDJ00Aa8F7ga5UKqSDnsuCxZHerHUnpofp2Gv&#10;mvXH6qzeMSyP64Wt8iedstaP07x/BpEop//wX/vNaFhW8Pul/A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Vzbz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B0E5CD" wp14:editId="066CDE4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Aq3hKEdBAAAKwsAAA4AAAAAAAAAAAAAAAAALAIAAGRycy9lMm9Eb2MueG1sUEsBAi0AFAAG&#10;AAgAAAAhAJD8SdLcAAAACQEAAA8AAAAAAAAAAAAAAAAAdQYAAGRycy9kb3ducmV2LnhtbFBLBQYA&#10;AAAABAAEAPMAAAB+BwAAAAA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Im4kwgAA&#10;ANsAAAAPAAAAZHJzL2Rvd25yZXYueG1sRI/RagIxFETfC/2HcAXfaqILoqtRpFAoCC1d/YDL5rpZ&#10;3Nxsk1TTv28KhT4OM3OG2e6zG8SNQuw9a5jPFAji1pueOw3n08vTCkRMyAYHz6ThmyLsd48PW6yN&#10;v/MH3ZrUiQLhWKMGm9JYSxlbSw7jzI/Exbv44DAVGTppAt4L3A1yodRSOuy5LFgc6dlSe22+nIaD&#10;atZvq091xFCd1wu7zO90zVpPJ/mwAZEop//wX/vVaKgq+P1Sf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ibiT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987741" wp14:editId="0923BF3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BsrYVCHgQAACsLAAAOAAAAAAAAAAAAAAAAACwCAABkcnMvZTJvRG9jLnhtbFBLAQItABQA&#10;BgAIAAAAIQCQ/EnS3AAAAAkBAAAPAAAAAAAAAAAAAAAAAHYGAABkcnMvZG93bnJldi54bWxQSwUG&#10;AAAAAAQABADzAAAAfwcAAAAA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8PBTvwAA&#10;ANsAAAAPAAAAZHJzL2Rvd25yZXYueG1sRE/NagIxEL4LvkMYwZsmVRDdGkUKQqFQ6dYHGDbTzeJm&#10;sk2ixrdvDkKPH9//dp9dL24UYudZw8tcgSBuvOm41XD+Ps7WIGJCNth7Jg0PirDfjUdbrIy/8xfd&#10;6tSKEsKxQg02paGSMjaWHMa5H4gL9+ODw1RgaKUJeC/hrpcLpVbSYcelweJAb5aaS311Gg6q3nyu&#10;f9UHhuV5s7CrfKJL1no6yYdXEIly+hc/3e9Gw7KsL1/KD5C7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Xw8FO/AAAA2wAAAA8AAAAAAAAAAAAAAAAAlwIAAGRycy9kb3ducmV2&#10;LnhtbFBLBQYAAAAABAAEAPUAAACD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6ABF0D" wp14:editId="0930200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P76wwAA&#10;ANsAAAAPAAAAZHJzL2Rvd25yZXYueG1sRI/RagIxFETfC/5DuELfauIWrK5GkUKhUGjp6gdcNtfN&#10;4uZmTVJN/74pFPo4zMwZZrPLbhBXCrH3rGE+UyCIW2967jQcDy8PSxAxIRscPJOGb4qw207uNlgb&#10;f+NPujapEwXCsUYNNqWxljK2lhzGmR+Ji3fywWEqMnTSBLwVuBtkpdRCOuy5LFgc6dlSe26+nIa9&#10;albvy4t6w/B4XFV2kT/onLW+n+b9GkSinP7Df+1Xo6F6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wP76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A73C2" wp14:editId="414795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EmCNwwAA&#10;ANsAAAAPAAAAZHJzL2Rvd25yZXYueG1sRI/RagIxFETfC/5DuELfauK2iK5GkUKhUGjp6gdcNtfN&#10;4uZmTVJN/74pFPo4zMwZZrPLbhBXCrH3rGE+UyCIW2967jQcDy8PSxAxIRscPJOGb4qw207uNlgb&#10;f+NPujapEwXCsUYNNqWxljK2lhzGmR+Ji3fywWEqMnTSBLwVuBtkpdRCOuy5LFgc6dlSe26+nIa9&#10;albvy4t6w/B4XFV2kT/onLW+n+b9GkSinP7Df+1Xo6F6gt8v5Q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EmCN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41CF70" wp14:editId="61BFEDE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cMVwgAA&#10;ANsAAAAPAAAAZHJzL2Rvd25yZXYueG1sRI/RagIxFETfC/5DuELfauIWRLdGEaEgCC1d/YDL5naz&#10;uLlZk1TTv28KhT4OM3OGWW+zG8SNQuw9a5jPFAji1pueOw3n0+vTEkRMyAYHz6ThmyJsN5OHNdbG&#10;3/mDbk3qRIFwrFGDTWmspYytJYdx5kfi4n364DAVGTppAt4L3A2yUmohHfZcFiyOtLfUXpovp2Gn&#10;mtXb8qqOGJ7Pq8ou8jtdstaP07x7AZEop//wX/tgNFRz+P1SfoDc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9lwxXCAAAA2wAAAA8AAAAAAAAAAAAAAAAAlwIAAGRycy9kb3du&#10;cmV2LnhtbFBLBQYAAAAABAAEAPUAAACGAwAAAAA=&#10;" fillcolor="#fe8637" strokecolor="#fe8637" strokeweight="3pt">
                  <v:stroke linestyle="thinThin"/>
                  <v:shadow color="#1f2f3f" opacity=".5" mv:blur="0" offset="2pt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15A3B0" wp14:editId="28354D5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6A1wwAA&#10;ANsAAAAPAAAAZHJzL2Rvd25yZXYueG1sRI/RSgMxEEXfBf8hTME3m7RCadempQiCIChu+wHDZtws&#10;3UzWJLbx750HwbcZ7p17z2z3NYzqQikPkS0s5gYUcRfdwL2F0/H5fg0qF2SHY2Sy8EMZ9rvbmy02&#10;Ll75gy5t6ZWEcG7Qgi9larTOnaeAeR4nYtE+YwpYZE29dgmvEh5GvTRmpQMOLA0eJ3ry1J3b72Dh&#10;YNrN2/rLvGJ6OG2WflXf6VytvZvVwyOoQrX8m/+uX5zgC6z8IgPo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6A1wwAAANsAAAAPAAAAAAAAAAAAAAAAAJcCAABkcnMvZG93&#10;bnJldi54bWxQSwUGAAAAAAQABAD1AAAAhwMAAAAA&#10;" fillcolor="#fe8637" strokecolor="#fe8637" strokeweight="3pt">
                  <v:stroke linestyle="thinThin"/>
                  <v:shadow color="#1f2f3f" opacity=".5" mv:blur="0" offset="2pt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E4B123" wp14:editId="236C5D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g+rwAAA&#10;ANsAAAAPAAAAZHJzL2Rvd25yZXYueG1sRE/bagIxEH0v9B/CFPpWk1oUXY0iBUEoVLr6AcNm3Cxu&#10;Jtsk1fTvG0Ho2xzOdZbr7HpxoRA7zxpeRwoEceNNx62G42H7MgMRE7LB3jNp+KUI69XjwxIr46/8&#10;RZc6taKEcKxQg01pqKSMjSWHceQH4sKdfHCYCgytNAGvJdz1cqzUVDrsuDRYHOjdUnOuf5yGjarn&#10;n7Nv9YHh7Tgf22ne0zlr/fyUNwsQiXL6F9/dO1PmT+D2Szl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Mg+rwAAAANsAAAAPAAAAAAAAAAAAAAAAAJcCAABkcnMvZG93bnJl&#10;di54bWxQSwUGAAAAAAQABAD1AAAAhAMAAAAA&#10;" fillcolor="#fe8637" strokecolor="#fe8637" strokeweight="3pt">
                  <v:stroke linestyle="thinThin"/>
                  <v:shadow color="#1f2f3f" opacity=".5" mv:blur="0" offset="2pt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crwwQAA&#10;ANsAAAAPAAAAZHJzL2Rvd25yZXYueG1sRE9Li8IwEL4v+B/CCF4WTdeDSDWKCLJlWRDr4zw0Y1ts&#10;JrXJtt1/bwTB23x8z1mue1OJlhpXWlbwNYlAEGdWl5wrOB134zkI55E1VpZJwT85WK8GH0uMte34&#10;QG3qcxFC2MWooPC+jqV0WUEG3cTWxIG72sagD7DJpW6wC+GmktMomkmDJYeGAmvaFpTd0j+joMv2&#10;7eX4+y33n5fE8j25b9Pzj1KjYb9ZgPDU+7f45U50mD+D5y/h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6nK8MEAAADbAAAADwAAAAAAAAAAAAAAAACX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58B795" wp14:editId="598784A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5ffwAAA&#10;ANsAAAAPAAAAZHJzL2Rvd25yZXYueG1sRE/bagIxEH0X+g9hCr5p0hVEt0aRglAoVLr1A4bNdLO4&#10;mWyTqOnfNwWhb3M419nsshvElULsPWt4misQxK03PXcaTp+H2QpETMgGB8+k4Yci7LYPkw3Wxt/4&#10;g65N6kQJ4VijBpvSWEsZW0sO49yPxIX78sFhKjB00gS8lXA3yEqppXTYc2mwONKLpfbcXJyGvWrW&#10;76tv9YZhcVpXdpmPdM5aTx/z/hlEopz+xXf3qynzK/j7pRwgt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25ffwAAAANsAAAAPAAAAAAAAAAAAAAAAAJcCAABkcnMvZG93bnJl&#10;di54bWxQSwUGAAAAAAQABAD1AAAAhAMAAAAA&#10;" fillcolor="#fe8637" strokecolor="#fe8637" strokeweight="3pt">
                  <v:stroke linestyle="thinThin"/>
                  <v:shadow color="#1f2f3f" opacity=".5" mv:blur="0" offset="2pt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mlowgAA&#10;ANsAAAAPAAAAZHJzL2Rvd25yZXYueG1sRE9Na8JAEL0L/odlhF5EN60g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eaWj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F7E27D" wp14:editId="46B8B29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Ecp5QsdBAAAJwsAAA4AAAAAAAAAAAAAAAAALAIAAGRycy9lMm9Eb2MueG1sUEsBAi0AFAAG&#10;AAgAAAAhAJD8SdLcAAAACQEAAA8AAAAAAAAAAAAAAAAAdQYAAGRycy9kb3ducmV2LnhtbFBLBQYA&#10;AAAABAAEAPMAAAB+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7ziawQAA&#10;ANoAAAAPAAAAZHJzL2Rvd25yZXYueG1sRI/RagIxFETfhf5DuAXfNKmCuFujSEEoFCrd+gGXze1m&#10;cXOzTaKmf98UhD4OM3OG2eyyG8SVQuw9a3iaKxDErTc9dxpOn4fZGkRMyAYHz6ThhyLstg+TDdbG&#10;3/iDrk3qRIFwrFGDTWmspYytJYdx7kfi4n354DAVGTppAt4K3A1yodRKOuy5LFgc6cVSe24uTsNe&#10;NdX7+lu9YVieqoVd5SOds9bTx7x/BpEop//wvf1qNFTwd6Xc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84ms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A9561A" wp14:editId="1959033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DkmcPA+wAA&#10;AOEBAAATAAAAAAAAAAAAAAAAAAAAAABbQ29udGVudF9UeXBlc10ueG1sUEsBAi0AFAAGAAgAAAAh&#10;ACOyauHXAAAAlAEAAAsAAAAAAAAAAAAAAAAALAEAAF9yZWxzLy5yZWxzUEsBAi0AFAAGAAgAAAAh&#10;AMpgZ3gaBAAAJQsAAA4AAAAAAAAAAAAAAAAALA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cKzowQAA&#10;ANoAAAAPAAAAZHJzL2Rvd25yZXYueG1sRI/RagIxFETfC/2HcAu+1aQKi65GkUKhUKi4+gGXze1m&#10;cXOzTVJN/74pCD4OM3OGWW+zG8SFQuw9a3iZKhDErTc9dxpOx7fnBYiYkA0OnknDL0XYbh4f1lgb&#10;f+UDXZrUiQLhWKMGm9JYSxlbSw7j1I/ExfvywWEqMnTSBLwWuBvkTKlKOuy5LFgc6dVSe25+nIad&#10;apafi2/1gWF+Ws5slfd0zlpPnvJuBSJRTvfwrf1uNFTwf6XcALn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HCs6M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Pr="007A1A7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DCC0FA" wp14:editId="5DE3FD8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w9wwQAA&#10;ANoAAAAPAAAAZHJzL2Rvd25yZXYueG1sRI/RagIxFETfhf5DuELfNFFBdGsUEYRCocXVD7hsbjeL&#10;m5ttkmr6902h4OMwM2eYzS67XtwoxM6zhtlUgSBuvOm41XA5HycrEDEhG+w9k4YfirDbPo02WBl/&#10;5xPd6tSKAuFYoQab0lBJGRtLDuPUD8TF+/TBYSoytNIEvBe46+VcqaV02HFZsDjQwVJzrb+dhr2q&#10;1++rL/WGYXFZz+0yf9A1a/08zvsXEIlyeoT/269GwwL+rpQb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cPcMEAAADaAAAADwAAAAAAAAAAAAAAAACXAgAAZHJzL2Rvd25y&#10;ZXYueG1sUEsFBgAAAAAEAAQA9QAAAIUDAAAAAA==&#10;" fillcolor="#fe8637" strokecolor="#fe8637" strokeweight="3pt">
                  <v:stroke linestyle="thinThin"/>
                  <v:shadow color="#1f2f3f" opacity=".5" mv:blur="0" offset="2pt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/>
                <w10:wrap anchorx="margin" anchory="margin"/>
              </v:group>
            </w:pict>
          </mc:Fallback>
        </mc:AlternateContent>
      </w:r>
    </w:p>
    <w:p w14:paraId="63BCA273" w14:textId="77777777" w:rsidR="00F562DA" w:rsidRPr="007A1A7A" w:rsidRDefault="00B86901" w:rsidP="00B86901">
      <w:pPr>
        <w:pStyle w:val="Sous-titre"/>
      </w:pPr>
      <w:sdt>
        <w:sdtPr>
          <w:id w:val="221498499"/>
          <w:placeholder>
            <w:docPart w:val="50A4E26EA6FA724581D944993BF7CF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A28D5" w:rsidRPr="007A1A7A">
            <w:t>Documentation for the API of let’s lunch</w:t>
          </w:r>
        </w:sdtContent>
      </w:sdt>
      <w:r w:rsidRPr="007A1A7A">
        <w:t xml:space="preserve"> </w:t>
      </w:r>
    </w:p>
    <w:p w14:paraId="56B10B7D" w14:textId="77777777" w:rsidR="00B86901" w:rsidRPr="007A1A7A" w:rsidRDefault="00B86901" w:rsidP="00B86901">
      <w:pPr>
        <w:rPr>
          <w:rStyle w:val="Forteaccentuation"/>
        </w:rPr>
      </w:pPr>
      <w:r w:rsidRPr="007A1A7A">
        <w:rPr>
          <w:rStyle w:val="Forteaccentuation"/>
        </w:rPr>
        <w:t>In the rest of this document, the authentication headers will be “X_REST_USERNAME” and “X_REST_PASSWORD” with the value “admin”.</w:t>
      </w:r>
    </w:p>
    <w:p w14:paraId="6112A1F6" w14:textId="77777777" w:rsidR="00B86901" w:rsidRPr="007A1A7A" w:rsidRDefault="00B86901" w:rsidP="00B86901">
      <w:pPr>
        <w:pStyle w:val="Titre1"/>
        <w:rPr>
          <w:rStyle w:val="Forteaccentuation"/>
          <w:sz w:val="36"/>
        </w:rPr>
      </w:pPr>
      <w:r w:rsidRPr="007A1A7A">
        <w:rPr>
          <w:rStyle w:val="Forteaccentuation"/>
          <w:sz w:val="36"/>
        </w:rPr>
        <w:t>Login</w:t>
      </w:r>
    </w:p>
    <w:p w14:paraId="22DC3542" w14:textId="77777777" w:rsidR="004F70B7" w:rsidRPr="003E3606" w:rsidRDefault="00B86901" w:rsidP="00B86901">
      <w:pPr>
        <w:rPr>
          <w:rFonts w:eastAsia="Times New Roman" w:cs="Times New Roman"/>
          <w:color w:val="3B3E42" w:themeColor="accent6" w:themeShade="80"/>
          <w:sz w:val="24"/>
          <w:szCs w:val="24"/>
        </w:rPr>
      </w:pPr>
      <w:r w:rsidRPr="007A1A7A">
        <w:rPr>
          <w:color w:val="3B3E42" w:themeColor="accent6" w:themeShade="80"/>
          <w:sz w:val="24"/>
          <w:szCs w:val="24"/>
        </w:rPr>
        <w:t xml:space="preserve">To login, the base URL is </w:t>
      </w:r>
      <w:r w:rsidR="004F70B7" w:rsidRPr="007A1A7A">
        <w:rPr>
          <w:rFonts w:eastAsia="Times New Roman" w:cs="Arial"/>
          <w:color w:val="3B3E42" w:themeColor="accent6" w:themeShade="80"/>
          <w:sz w:val="24"/>
          <w:szCs w:val="24"/>
          <w:shd w:val="clear" w:color="auto" w:fill="FFFFFF"/>
        </w:rPr>
        <w:t>http://letslunch.dev.knackforge.com/api/login</w:t>
      </w:r>
      <w:r w:rsidR="004F70B7" w:rsidRPr="007A1A7A">
        <w:rPr>
          <w:rFonts w:eastAsia="Times New Roman" w:cs="Times New Roman"/>
          <w:color w:val="3B3E42" w:themeColor="accent6" w:themeShade="80"/>
          <w:sz w:val="24"/>
          <w:szCs w:val="24"/>
        </w:rPr>
        <w:t xml:space="preserve"> and the request type will be POST. The body of the request will be a JSON file </w:t>
      </w:r>
      <w:r w:rsidR="004F70B7" w:rsidRPr="003E3606">
        <w:rPr>
          <w:rFonts w:eastAsia="Times New Roman" w:cs="Times New Roman"/>
          <w:color w:val="3B3E42" w:themeColor="accent6" w:themeShade="80"/>
          <w:sz w:val="24"/>
          <w:szCs w:val="24"/>
        </w:rPr>
        <w:t>with the following parameters:</w:t>
      </w:r>
    </w:p>
    <w:p w14:paraId="74F3E51D" w14:textId="77777777" w:rsidR="004F70B7" w:rsidRPr="003E3606" w:rsidRDefault="004F70B7" w:rsidP="004F70B7">
      <w:pPr>
        <w:pStyle w:val="Paragraphedeliste"/>
        <w:numPr>
          <w:ilvl w:val="0"/>
          <w:numId w:val="7"/>
        </w:numPr>
        <w:rPr>
          <w:rFonts w:eastAsia="Times New Roman" w:cs="Times New Roman"/>
          <w:color w:val="3B3E42" w:themeColor="accent6" w:themeShade="80"/>
          <w:sz w:val="24"/>
          <w:szCs w:val="24"/>
        </w:rPr>
      </w:pPr>
      <w:r w:rsidRPr="003E3606">
        <w:rPr>
          <w:rFonts w:eastAsia="Times New Roman" w:cs="Times New Roman"/>
          <w:color w:val="3B3E42" w:themeColor="accent6" w:themeShade="80"/>
          <w:sz w:val="24"/>
          <w:szCs w:val="24"/>
        </w:rPr>
        <w:t>Username;</w:t>
      </w:r>
    </w:p>
    <w:p w14:paraId="4BA975F5" w14:textId="77777777" w:rsidR="004F70B7" w:rsidRPr="003E3606" w:rsidRDefault="004F70B7" w:rsidP="004F70B7">
      <w:pPr>
        <w:pStyle w:val="Paragraphedeliste"/>
        <w:numPr>
          <w:ilvl w:val="0"/>
          <w:numId w:val="7"/>
        </w:numPr>
        <w:rPr>
          <w:rFonts w:eastAsia="Times New Roman" w:cs="Times New Roman"/>
          <w:color w:val="3B3E42" w:themeColor="accent6" w:themeShade="80"/>
          <w:sz w:val="24"/>
          <w:szCs w:val="24"/>
        </w:rPr>
      </w:pPr>
      <w:r w:rsidRPr="003E3606">
        <w:rPr>
          <w:rFonts w:eastAsia="Times New Roman" w:cs="Times New Roman"/>
          <w:color w:val="3B3E42" w:themeColor="accent6" w:themeShade="80"/>
          <w:sz w:val="24"/>
          <w:szCs w:val="24"/>
        </w:rPr>
        <w:t>Password;</w:t>
      </w:r>
    </w:p>
    <w:p w14:paraId="3F1F0B8D" w14:textId="77777777" w:rsidR="004F70B7" w:rsidRPr="003E3606" w:rsidRDefault="004F70B7" w:rsidP="004F70B7">
      <w:pPr>
        <w:pStyle w:val="Paragraphedeliste"/>
        <w:numPr>
          <w:ilvl w:val="0"/>
          <w:numId w:val="7"/>
        </w:numPr>
        <w:rPr>
          <w:rFonts w:eastAsia="Times New Roman" w:cs="Times New Roman"/>
          <w:color w:val="3B3E42" w:themeColor="accent6" w:themeShade="80"/>
          <w:sz w:val="24"/>
          <w:szCs w:val="24"/>
        </w:rPr>
      </w:pPr>
      <w:r w:rsidRPr="003E3606">
        <w:rPr>
          <w:rFonts w:eastAsia="Times New Roman" w:cs="Times New Roman"/>
          <w:color w:val="3B3E42" w:themeColor="accent6" w:themeShade="80"/>
          <w:sz w:val="24"/>
          <w:szCs w:val="24"/>
        </w:rPr>
        <w:t>Device ID.</w:t>
      </w:r>
    </w:p>
    <w:p w14:paraId="2DD01CF5" w14:textId="7B7DDB36" w:rsidR="00EA50F9" w:rsidRPr="0032548C" w:rsidRDefault="004F70B7" w:rsidP="00B86901">
      <w:pPr>
        <w:rPr>
          <w:color w:val="3B3E42" w:themeColor="accent6" w:themeShade="80"/>
          <w:sz w:val="24"/>
          <w:szCs w:val="24"/>
        </w:rPr>
      </w:pPr>
      <w:r w:rsidRPr="003E3606">
        <w:rPr>
          <w:color w:val="3B3E42" w:themeColor="accent6" w:themeShade="80"/>
          <w:sz w:val="24"/>
          <w:szCs w:val="24"/>
        </w:rPr>
        <w:t xml:space="preserve">If the Username or the Password is missing, you receive the following message: </w:t>
      </w:r>
      <w:r w:rsidRPr="003E3606">
        <w:rPr>
          <w:rFonts w:cs="Menlo Regular"/>
          <w:bCs/>
          <w:color w:val="3B3E42" w:themeColor="accent6" w:themeShade="80"/>
          <w:sz w:val="24"/>
          <w:szCs w:val="24"/>
        </w:rPr>
        <w:t>{"error":</w:t>
      </w:r>
      <w:bookmarkStart w:id="0" w:name="_GoBack"/>
      <w:bookmarkEnd w:id="0"/>
      <w:r w:rsidRPr="003E3606">
        <w:rPr>
          <w:rFonts w:cs="Menlo Regular"/>
          <w:bCs/>
          <w:color w:val="3B3E42" w:themeColor="accent6" w:themeShade="80"/>
          <w:sz w:val="24"/>
          <w:szCs w:val="24"/>
        </w:rPr>
        <w:t>{"</w:t>
      </w:r>
      <w:proofErr w:type="spellStart"/>
      <w:r w:rsidRPr="003E3606">
        <w:rPr>
          <w:rFonts w:cs="Menlo Regular"/>
          <w:bCs/>
          <w:color w:val="3B3E42" w:themeColor="accent6" w:themeShade="80"/>
          <w:sz w:val="24"/>
          <w:szCs w:val="24"/>
        </w:rPr>
        <w:t>message":"Missing</w:t>
      </w:r>
      <w:proofErr w:type="spellEnd"/>
      <w:r w:rsidRPr="003E3606">
        <w:rPr>
          <w:rFonts w:cs="Menlo Regular"/>
          <w:bCs/>
          <w:color w:val="3B3E42" w:themeColor="accent6" w:themeShade="80"/>
          <w:sz w:val="24"/>
          <w:szCs w:val="24"/>
        </w:rPr>
        <w:t xml:space="preserve"> Argument - username","error_status":500}}. </w:t>
      </w:r>
    </w:p>
    <w:p w14:paraId="250AE802" w14:textId="23F3ACCF" w:rsidR="004F70B7" w:rsidRPr="003E3606" w:rsidRDefault="004F70B7" w:rsidP="00B86901">
      <w:pPr>
        <w:rPr>
          <w:color w:val="3B3E42" w:themeColor="accent6" w:themeShade="80"/>
          <w:sz w:val="24"/>
          <w:szCs w:val="24"/>
        </w:rPr>
      </w:pPr>
      <w:r w:rsidRPr="003E3606">
        <w:rPr>
          <w:rFonts w:cs="Menlo Regular"/>
          <w:bCs/>
          <w:color w:val="3B3E42" w:themeColor="accent6" w:themeShade="80"/>
          <w:sz w:val="24"/>
          <w:szCs w:val="24"/>
        </w:rPr>
        <w:t xml:space="preserve">If the information entered are wrong, </w:t>
      </w:r>
      <w:r w:rsidR="007A1A7A" w:rsidRPr="003E3606">
        <w:rPr>
          <w:rFonts w:cs="Menlo Regular"/>
          <w:bCs/>
          <w:color w:val="3B3E42" w:themeColor="accent6" w:themeShade="80"/>
          <w:sz w:val="24"/>
          <w:szCs w:val="24"/>
        </w:rPr>
        <w:t xml:space="preserve">the following message will be received: </w:t>
      </w:r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{"</w:t>
      </w:r>
      <w:proofErr w:type="spellStart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error</w:t>
      </w:r>
      <w:proofErr w:type="spellEnd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"</w:t>
      </w:r>
      <w:proofErr w:type="gramStart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:{</w:t>
      </w:r>
      <w:proofErr w:type="gramEnd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 xml:space="preserve">"message":{"email":["Email: </w:t>
      </w:r>
      <w:proofErr w:type="spellStart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is</w:t>
      </w:r>
      <w:proofErr w:type="spellEnd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 xml:space="preserve"> not a </w:t>
      </w:r>
      <w:proofErr w:type="spellStart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valid</w:t>
      </w:r>
      <w:proofErr w:type="spellEnd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 xml:space="preserve"> email </w:t>
      </w:r>
      <w:proofErr w:type="spellStart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address</w:t>
      </w:r>
      <w:proofErr w:type="spellEnd"/>
      <w:r w:rsidR="007A1A7A" w:rsidRPr="003E3606">
        <w:rPr>
          <w:rFonts w:cs="Menlo Regular"/>
          <w:bCs/>
          <w:color w:val="000000"/>
          <w:sz w:val="24"/>
          <w:szCs w:val="24"/>
          <w:lang w:val="fr-FR"/>
        </w:rPr>
        <w:t>."]},"error_status":500}}</w:t>
      </w:r>
    </w:p>
    <w:sectPr w:rsidR="004F70B7" w:rsidRPr="003E3606">
      <w:headerReference w:type="default" r:id="rId11"/>
      <w:footerReference w:type="default" r:id="rId12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CD851" w14:textId="77777777" w:rsidR="00EA50F9" w:rsidRDefault="00EA50F9">
      <w:pPr>
        <w:spacing w:after="0" w:line="240" w:lineRule="auto"/>
      </w:pPr>
      <w:r>
        <w:separator/>
      </w:r>
    </w:p>
  </w:endnote>
  <w:endnote w:type="continuationSeparator" w:id="0">
    <w:p w14:paraId="0FAC72E2" w14:textId="77777777" w:rsidR="00EA50F9" w:rsidRDefault="00EA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176E0" w14:textId="77777777" w:rsidR="00EA50F9" w:rsidRDefault="00EA50F9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32548C">
      <w:rPr>
        <w:noProof/>
      </w:rPr>
      <w:t>1</w:t>
    </w:r>
    <w:r>
      <w:fldChar w:fldCharType="end"/>
    </w:r>
    <w:r>
      <w:rPr>
        <w:lang w:val="fr-FR"/>
      </w:rPr>
      <w:t xml:space="preserve"> </w:t>
    </w:r>
    <w:r>
      <w:rPr>
        <w:noProof/>
        <w:lang w:val="fr-FR"/>
      </w:rPr>
      <mc:AlternateContent>
        <mc:Choice Requires="wps">
          <w:drawing>
            <wp:inline distT="0" distB="0" distL="0" distR="0" wp14:anchorId="603C5F26" wp14:editId="071B205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" filled="f" fillcolor="#ff7d26" strokecolor="#fe8637 [3204]" strokeweight="3pt">
              <v:stroke linestyle="thinThin"/>
              <v:shadow color="#1f2f3f" opacity=".5" mv:blur="0" offset="2pt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2F60C" w14:textId="77777777" w:rsidR="00EA50F9" w:rsidRDefault="00EA50F9">
      <w:pPr>
        <w:spacing w:after="0" w:line="240" w:lineRule="auto"/>
      </w:pPr>
      <w:r>
        <w:separator/>
      </w:r>
    </w:p>
  </w:footnote>
  <w:footnote w:type="continuationSeparator" w:id="0">
    <w:p w14:paraId="36ECB332" w14:textId="77777777" w:rsidR="00EA50F9" w:rsidRDefault="00EA5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121F8" w14:textId="77777777" w:rsidR="00EA50F9" w:rsidRDefault="00EA50F9">
    <w:pPr>
      <w:pStyle w:val="En-tte"/>
    </w:pPr>
    <w:r>
      <w:ptab w:relativeTo="margin" w:alignment="right" w:leader="none"/>
    </w:r>
    <w:sdt>
      <w:sdtPr>
        <w:id w:val="80127134"/>
        <w:placeholder>
          <w:docPart w:val="AF9FC5802AB0CF4F8754771F4DB2E34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12-07T00:00:00Z">
          <w:dateFormat w:val="dd/MM/yyyy"/>
          <w:lid w:val="fr-FR"/>
          <w:storeMappedDataAs w:val="dateTime"/>
          <w:calendar w:val="gregorian"/>
        </w:date>
      </w:sdtPr>
      <w:sdtContent>
        <w:r>
          <w:rPr>
            <w:lang w:val="fr-FR"/>
          </w:rPr>
          <w:t>07/12/2013</w:t>
        </w:r>
      </w:sdtContent>
    </w:sdt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3FAAD" wp14:editId="678479AA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5JnDwPsAAADhAQAAEwAAAAAAAAAA&#10;AAAAAAAAAAAAW0NvbnRlbnRfVHlwZXNdLnhtbFBLAQItABQABgAIAAAAIQAjsmrh1wAAAJQBAAAL&#10;AAAAAAAAAAAAAAAAACwBAABfcmVscy8ucmVsc1BLAQItABQABgAIAAAAIQAqUAPtRQIAAIIEAAAO&#10;AAAAAAAAAAAAAAAAACwCAABkcnMvZTJvRG9jLnhtbFBLAQItABQABgAIAAAAIQAzUrFZ2wAAAAMB&#10;AAAPAAAAAAAAAAAAAAAAAJ0EAABkcnMvZG93bnJldi54bWxQSwUGAAAAAAQABADzAAAApQ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3ED76FA3"/>
    <w:multiLevelType w:val="hybridMultilevel"/>
    <w:tmpl w:val="79D8DE42"/>
    <w:lvl w:ilvl="0" w:tplc="4A6A20A4">
      <w:numFmt w:val="bullet"/>
      <w:lvlText w:val="-"/>
      <w:lvlJc w:val="left"/>
      <w:pPr>
        <w:ind w:left="1080" w:hanging="360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D5"/>
    <w:rsid w:val="0032548C"/>
    <w:rsid w:val="003870E9"/>
    <w:rsid w:val="003E3606"/>
    <w:rsid w:val="004F70B7"/>
    <w:rsid w:val="007A1A7A"/>
    <w:rsid w:val="00B86901"/>
    <w:rsid w:val="00DA28D5"/>
    <w:rsid w:val="00EA50F9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D67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B86901"/>
    <w:rPr>
      <w:color w:val="575F6D" w:themeColor="text2"/>
      <w:sz w:val="24"/>
      <w:szCs w:val="24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discrt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869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B86901"/>
    <w:rPr>
      <w:color w:val="575F6D" w:themeColor="text2"/>
      <w:sz w:val="24"/>
      <w:szCs w:val="24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discrt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86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lm:ysbmj_5s6f31mgjh_fc8szdm0000gn:T:TC01773077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CB2841D4B52943A25ACF79A488A0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B7820-FAA9-4D4F-893D-6D3071D45CD8}"/>
      </w:docPartPr>
      <w:docPartBody>
        <w:p w:rsidR="00000000" w:rsidRDefault="00000000">
          <w:pPr>
            <w:pStyle w:val="23CB2841D4B52943A25ACF79A488A034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50A4E26EA6FA724581D944993BF7CF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1C18D-2878-FA44-B6E3-D127B17996EB}"/>
      </w:docPartPr>
      <w:docPartBody>
        <w:p w:rsidR="00000000" w:rsidRDefault="00000000">
          <w:pPr>
            <w:pStyle w:val="50A4E26EA6FA724581D944993BF7CFC8"/>
          </w:pPr>
          <w:r>
            <w:rPr>
              <w:lang w:val="fr-FR"/>
            </w:rPr>
            <w:t>[Sous-titre du document]</w:t>
          </w:r>
        </w:p>
      </w:docPartBody>
    </w:docPart>
    <w:docPart>
      <w:docPartPr>
        <w:name w:val="4D36055F08BA58438251A16D26B7D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E33FB-9EFD-BB4A-95E2-DE8CD1271033}"/>
      </w:docPartPr>
      <w:docPartBody>
        <w:p w:rsidR="00000000" w:rsidRDefault="00000000">
          <w:pPr>
            <w:pStyle w:val="4D36055F08BA58438251A16D26B7D2B0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  <w:lang w:val="fr-FR"/>
            </w:rPr>
            <w:t>[Titre du document]</w:t>
          </w:r>
        </w:p>
      </w:docPartBody>
    </w:docPart>
    <w:docPart>
      <w:docPartPr>
        <w:name w:val="F41C9B12B3063344A117B12F76226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A568D7-9732-0C43-A7A1-FE26257E85B3}"/>
      </w:docPartPr>
      <w:docPartBody>
        <w:p w:rsidR="00000000" w:rsidRDefault="00000000">
          <w:pPr>
            <w:pStyle w:val="F41C9B12B3063344A117B12F76226A3E"/>
          </w:pPr>
          <w:r>
            <w:rPr>
              <w:i/>
              <w:iCs/>
              <w:color w:val="632423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  <w:docPart>
      <w:docPartPr>
        <w:name w:val="2B48E59FBBED83488566FADB18901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18BDE3-F1AA-FE49-AFC0-022724102BB7}"/>
      </w:docPartPr>
      <w:docPartBody>
        <w:p w:rsidR="00000000" w:rsidRDefault="00000000">
          <w:pPr>
            <w:pStyle w:val="2B48E59FBBED83488566FADB18901801"/>
          </w:pPr>
          <w:r>
            <w:rPr>
              <w:lang w:val="fr-FR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AF9FC5802AB0CF4F8754771F4DB2E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A406C-0391-FB49-B3E5-BB9215D359B9}"/>
      </w:docPartPr>
      <w:docPartBody>
        <w:p w:rsidR="00000000" w:rsidRDefault="00000000">
          <w:pPr>
            <w:pStyle w:val="AF9FC5802AB0CF4F8754771F4DB2E34D"/>
          </w:pPr>
          <w:r>
            <w:rPr>
              <w:sz w:val="16"/>
              <w:szCs w:val="16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line="276" w:lineRule="auto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CB2841D4B52943A25ACF79A488A034">
    <w:name w:val="23CB2841D4B52943A25ACF79A488A034"/>
  </w:style>
  <w:style w:type="paragraph" w:customStyle="1" w:styleId="50A4E26EA6FA724581D944993BF7CFC8">
    <w:name w:val="50A4E26EA6FA724581D944993BF7CFC8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  <w:lang w:eastAsia="fr-FR"/>
    </w:rPr>
  </w:style>
  <w:style w:type="paragraph" w:customStyle="1" w:styleId="40429DC0AC8FF24EA2F9F370629E5DF3">
    <w:name w:val="40429DC0AC8FF24EA2F9F370629E5DF3"/>
  </w:style>
  <w:style w:type="paragraph" w:customStyle="1" w:styleId="4D36055F08BA58438251A16D26B7D2B0">
    <w:name w:val="4D36055F08BA58438251A16D26B7D2B0"/>
  </w:style>
  <w:style w:type="paragraph" w:customStyle="1" w:styleId="F41C9B12B3063344A117B12F76226A3E">
    <w:name w:val="F41C9B12B3063344A117B12F76226A3E"/>
  </w:style>
  <w:style w:type="paragraph" w:customStyle="1" w:styleId="2B48E59FBBED83488566FADB18901801">
    <w:name w:val="2B48E59FBBED83488566FADB18901801"/>
  </w:style>
  <w:style w:type="paragraph" w:customStyle="1" w:styleId="AF9FC5802AB0CF4F8754771F4DB2E34D">
    <w:name w:val="AF9FC5802AB0CF4F8754771F4DB2E3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line="276" w:lineRule="auto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CB2841D4B52943A25ACF79A488A034">
    <w:name w:val="23CB2841D4B52943A25ACF79A488A034"/>
  </w:style>
  <w:style w:type="paragraph" w:customStyle="1" w:styleId="50A4E26EA6FA724581D944993BF7CFC8">
    <w:name w:val="50A4E26EA6FA724581D944993BF7CFC8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  <w:lang w:eastAsia="fr-FR"/>
    </w:rPr>
  </w:style>
  <w:style w:type="paragraph" w:customStyle="1" w:styleId="40429DC0AC8FF24EA2F9F370629E5DF3">
    <w:name w:val="40429DC0AC8FF24EA2F9F370629E5DF3"/>
  </w:style>
  <w:style w:type="paragraph" w:customStyle="1" w:styleId="4D36055F08BA58438251A16D26B7D2B0">
    <w:name w:val="4D36055F08BA58438251A16D26B7D2B0"/>
  </w:style>
  <w:style w:type="paragraph" w:customStyle="1" w:styleId="F41C9B12B3063344A117B12F76226A3E">
    <w:name w:val="F41C9B12B3063344A117B12F76226A3E"/>
  </w:style>
  <w:style w:type="paragraph" w:customStyle="1" w:styleId="2B48E59FBBED83488566FADB18901801">
    <w:name w:val="2B48E59FBBED83488566FADB18901801"/>
  </w:style>
  <w:style w:type="paragraph" w:customStyle="1" w:styleId="AF9FC5802AB0CF4F8754771F4DB2E34D">
    <w:name w:val="AF9FC5802AB0CF4F8754771F4DB2E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2013-12-07T00:00:00</PublishDate>
  <Abstract>This document is here to provide a documentation concerning the API of let’s lunch and the type of information that are needed or provided.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EA44DDD-9D63-A84D-915C-80C7CDF7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TC017730779991</Template>
  <TotalTime>26</TotalTime>
  <Pages>2</Pages>
  <Words>116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lunch API</dc:title>
  <dc:subject>Documentation for the API of let’s lunch</dc:subject>
  <dc:creator>Florian Reiss</dc:creator>
  <cp:keywords/>
  <cp:lastModifiedBy>Florian Reiss</cp:lastModifiedBy>
  <cp:revision>5</cp:revision>
  <dcterms:created xsi:type="dcterms:W3CDTF">2013-07-12T21:40:00Z</dcterms:created>
  <dcterms:modified xsi:type="dcterms:W3CDTF">2013-07-12T22:40:00Z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